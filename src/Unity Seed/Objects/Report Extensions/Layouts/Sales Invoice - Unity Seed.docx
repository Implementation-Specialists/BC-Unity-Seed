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9D29F0" w:rsidTr="00390535" w14:paraId="24772EE0" w14:textId="77777777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23400D" w:rsidP="0023400D" w:rsidRDefault="00000000" w14:paraId="01189ADE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27F9F405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3B1319BA" w14:textId="77777777">
            <w:pPr>
              <w:contextualSpacing/>
            </w:pPr>
          </w:p>
        </w:tc>
        <w:tc>
          <w:tcPr>
            <w:tcW w:w="4320" w:type="dxa"/>
            <w:gridSpan w:val="2"/>
          </w:tcPr>
          <w:p w:rsidR="009D29F0" w:rsidP="0023400D" w:rsidRDefault="00000000" w14:paraId="66CEBEB6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DFF8BEC2-C0A4-435F-9715-E42E03FFB647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3459DA27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390535" w14:paraId="1BC3FBA1" w14:textId="77777777">
        <w:trPr>
          <w:cantSplit/>
          <w:trHeight w:val="360"/>
        </w:trPr>
        <w:tc>
          <w:tcPr>
            <w:tcW w:w="3513" w:type="dxa"/>
          </w:tcPr>
          <w:p w:rsidRPr="00EB2DC0" w:rsidR="0023400D" w:rsidP="00EB2DC0" w:rsidRDefault="0023400D" w14:paraId="0B4E0A4A" w14:textId="77777777">
            <w:pPr>
              <w:pStyle w:val="NoSpacing"/>
            </w:pPr>
          </w:p>
        </w:tc>
        <w:tc>
          <w:tcPr>
            <w:tcW w:w="3514" w:type="dxa"/>
            <w:gridSpan w:val="2"/>
            <w:vAlign w:val="bottom"/>
          </w:tcPr>
          <w:p w:rsidRPr="00537DB7" w:rsidR="0023400D" w:rsidP="002A37A1" w:rsidRDefault="0023400D" w14:paraId="4BED743A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DFF8BEC2-C0A4-435F-9715-E42E03FFB647}"/>
              <w:text/>
            </w:sdtPr>
            <w:sdtContent>
              <w:p w:rsidRPr="006921DE" w:rsidR="0023400D" w:rsidP="0023400D" w:rsidRDefault="0023400D" w14:paraId="6F90A983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390535" w14:paraId="1BF4CDDB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DFF8BEC2-C0A4-435F-9715-E42E03FFB647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854DDE" w:rsidR="0023400D" w:rsidP="0023400D" w:rsidRDefault="0023400D" w14:paraId="48991ED6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 w14:paraId="3540DF4B" w14:textId="77777777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000000" w14:paraId="14C31B23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DFF8BEC2-C0A4-435F-9715-E42E03FFB647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390535" w14:paraId="23AEEC1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DFF8BEC2-C0A4-435F-9715-E42E03FFB647}"/>
            <w:text/>
          </w:sdtPr>
          <w:sdtContent>
            <w:tc>
              <w:tcPr>
                <w:tcW w:w="3513" w:type="dxa"/>
              </w:tcPr>
              <w:p w:rsidRPr="00854DDE" w:rsidR="0023400D" w:rsidP="0023400D" w:rsidRDefault="0023400D" w14:paraId="198A109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 w14:paraId="60AC50DE" w14:textId="77777777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000000" w14:paraId="4DA73BD3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DFF8BEC2-C0A4-435F-9715-E42E03FFB647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390535" w14:paraId="34565026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DFF8BEC2-C0A4-435F-9715-E42E03FFB647}"/>
            <w:text/>
          </w:sdtPr>
          <w:sdtContent>
            <w:tc>
              <w:tcPr>
                <w:tcW w:w="3513" w:type="dxa"/>
              </w:tcPr>
              <w:p w:rsidRPr="00854DDE" w:rsidR="0023400D" w:rsidP="0023400D" w:rsidRDefault="0023400D" w14:paraId="08A2F68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 w14:paraId="6ED99022" w14:textId="77777777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000000" w14:paraId="2B7B4D6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DFF8BEC2-C0A4-435F-9715-E42E03FFB647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390535" w14:paraId="03F1239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DFF8BEC2-C0A4-435F-9715-E42E03FFB647}"/>
            <w:text/>
          </w:sdtPr>
          <w:sdtContent>
            <w:tc>
              <w:tcPr>
                <w:tcW w:w="3513" w:type="dxa"/>
              </w:tcPr>
              <w:p w:rsidRPr="00854DDE" w:rsidR="0023400D" w:rsidP="0023400D" w:rsidRDefault="0023400D" w14:paraId="6E4D9DD0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 w14:paraId="32AC36DD" w14:textId="77777777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000000" w14:paraId="13C19155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DFF8BEC2-C0A4-435F-9715-E42E03FFB647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390535" w14:paraId="6202B69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DFF8BEC2-C0A4-435F-9715-E42E03FFB647}"/>
            <w:text/>
          </w:sdtPr>
          <w:sdtContent>
            <w:tc>
              <w:tcPr>
                <w:tcW w:w="3513" w:type="dxa"/>
              </w:tcPr>
              <w:p w:rsidRPr="00854DDE" w:rsidR="0023400D" w:rsidP="0023400D" w:rsidRDefault="0023400D" w14:paraId="54EE92F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 w14:paraId="5F8A1D3F" w14:textId="77777777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000000" w14:paraId="5090E735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DFF8BEC2-C0A4-435F-9715-E42E03FFB647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390535" w14:paraId="793483DF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DFF8BEC2-C0A4-435F-9715-E42E03FFB647}"/>
            <w:text/>
          </w:sdtPr>
          <w:sdtContent>
            <w:tc>
              <w:tcPr>
                <w:tcW w:w="3513" w:type="dxa"/>
              </w:tcPr>
              <w:p w:rsidRPr="00854DDE" w:rsidR="0023400D" w:rsidP="0023400D" w:rsidRDefault="0023400D" w14:paraId="1D24A77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 w14:paraId="223A22F4" w14:textId="77777777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Pr="00854DDE" w:rsidR="0023400D" w:rsidP="0023400D" w:rsidRDefault="0023400D" w14:paraId="2B5BBB7D" w14:textId="77777777">
            <w:pPr>
              <w:pStyle w:val="NoSpacing"/>
              <w:rPr>
                <w:sz w:val="20"/>
                <w:szCs w:val="20"/>
              </w:rPr>
            </w:pPr>
          </w:p>
        </w:tc>
      </w:tr>
      <w:tr w:rsidR="0023400D" w:rsidTr="00390535" w14:paraId="2A8F1BD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DFF8BEC2-C0A4-435F-9715-E42E03FFB647}"/>
            <w:text/>
          </w:sdtPr>
          <w:sdtContent>
            <w:tc>
              <w:tcPr>
                <w:tcW w:w="3513" w:type="dxa"/>
              </w:tcPr>
              <w:p w:rsidRPr="00854DDE" w:rsidR="0023400D" w:rsidP="0023400D" w:rsidRDefault="0023400D" w14:paraId="6EB3FD9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 w14:paraId="0A1391C0" w14:textId="77777777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 w14:paraId="2BCB1FC9" w14:textId="77777777">
            <w:pPr>
              <w:pStyle w:val="NoSpacing"/>
            </w:pPr>
          </w:p>
        </w:tc>
      </w:tr>
      <w:tr w:rsidR="0023400D" w:rsidTr="00390535" w14:paraId="7B9276B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DFF8BEC2-C0A4-435F-9715-E42E03FFB647}"/>
            <w:text/>
          </w:sdtPr>
          <w:sdtContent>
            <w:tc>
              <w:tcPr>
                <w:tcW w:w="3513" w:type="dxa"/>
              </w:tcPr>
              <w:p w:rsidRPr="00854DDE" w:rsidR="0023400D" w:rsidP="0023400D" w:rsidRDefault="0023400D" w14:paraId="4F2CCFD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 w14:paraId="052D594D" w14:textId="77777777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 w14:paraId="37C78051" w14:textId="77777777">
            <w:pPr>
              <w:pStyle w:val="NoSpacing"/>
            </w:pPr>
          </w:p>
        </w:tc>
      </w:tr>
    </w:tbl>
    <w:p w:rsidRPr="00581EF8" w:rsidR="00581EF8" w:rsidP="00581EF8" w:rsidRDefault="00581EF8" w14:paraId="3CE256A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53"/>
      </w:tblGrid>
      <w:tr w:rsidR="00AB357F" w:rsidTr="00DD0E8C" w14:paraId="28BB704E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57FFD7B1BEA049CDA2E5F9EC27880AA6"/>
            </w:placeholder>
            <w:dataBinding w:prefixMappings="xmlns:ns0='urn:microsoft-dynamics-nav/reports/Standard_Sales_Invoice/1306/'" w:xpath="/ns0:NavWordReportXmlPart[1]/ns0:Header[1]/ns0:DocumentDate_Lbl[1]" w:storeItemID="{DFF8BEC2-C0A4-435F-9715-E42E03FFB647}"/>
            <w:text/>
          </w:sdtPr>
          <w:sdtContent>
            <w:tc>
              <w:tcPr>
                <w:tcW w:w="2632" w:type="dxa"/>
              </w:tcPr>
              <w:p w:rsidRPr="00854DDE" w:rsidR="00AB357F" w:rsidP="0033761E" w:rsidRDefault="00AB357F" w14:paraId="52221ED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9964D4C539F543C19393DD27D5730356"/>
            </w:placeholder>
            <w:dataBinding w:prefixMappings="xmlns:ns0='urn:microsoft-dynamics-nav/reports/Standard_Sales_Invoice/1306/'" w:xpath="/ns0:NavWordReportXmlPart[1]/ns0:Header[1]/ns0:DueDate_Lbl[1]" w:storeItemID="{DFF8BEC2-C0A4-435F-9715-E42E03FFB647}"/>
            <w:text/>
          </w:sdtPr>
          <w:sdtContent>
            <w:tc>
              <w:tcPr>
                <w:tcW w:w="2632" w:type="dxa"/>
              </w:tcPr>
              <w:p w:rsidRPr="0033761E" w:rsidR="00AB357F" w:rsidP="0033761E" w:rsidRDefault="00AB357F" w14:paraId="02066C2A" w14:textId="0B392CDE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5CC60014C69460A8BFF18232D3C4D8F"/>
            </w:placeholder>
            <w:dataBinding w:prefixMappings="xmlns:ns0='urn:microsoft-dynamics-nav/reports/Standard_Sales_Invoice/1306/'" w:xpath="/ns0:NavWordReportXmlPart[1]/ns0:Header[1]/ns0:PaymentTermsDescription_Lbl[1]" w:storeItemID="{DFF8BEC2-C0A4-435F-9715-E42E03FFB647}"/>
            <w:text/>
          </w:sdtPr>
          <w:sdtContent>
            <w:tc>
              <w:tcPr>
                <w:tcW w:w="2653" w:type="dxa"/>
                <w:tcMar>
                  <w:right w:w="0" w:type="dxa"/>
                </w:tcMar>
              </w:tcPr>
              <w:p w:rsidRPr="0033761E" w:rsidR="00AB357F" w:rsidP="0033761E" w:rsidRDefault="00AB357F" w14:paraId="4B702800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AB357F" w:rsidTr="00DD0E8C" w14:paraId="07D33CB2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4664850241B945E4AC17BE296B2F36FC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Content>
            <w:tc>
              <w:tcPr>
                <w:tcW w:w="2632" w:type="dxa"/>
              </w:tcPr>
              <w:p w:rsidRPr="00854DDE" w:rsidR="00AB357F" w:rsidP="00C35AB3" w:rsidRDefault="00AB357F" w14:paraId="39D024D2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4624B44562BE4F46A9E784506AF06F47"/>
            </w:placeholder>
            <w:dataBinding w:prefixMappings="xmlns:ns0='urn:microsoft-dynamics-nav/reports/Standard_Sales_Invoice/1306/'" w:xpath="/ns0:NavWordReportXmlPart[1]/ns0:Header[1]/ns0:DueDate[1]" w:storeItemID="{DFF8BEC2-C0A4-435F-9715-E42E03FFB647}"/>
            <w:text/>
          </w:sdtPr>
          <w:sdtContent>
            <w:tc>
              <w:tcPr>
                <w:tcW w:w="2632" w:type="dxa"/>
              </w:tcPr>
              <w:p w:rsidRPr="00854DDE" w:rsidR="00AB357F" w:rsidP="00C35AB3" w:rsidRDefault="00AB357F" w14:paraId="012166E2" w14:textId="287E0F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770D4FB6B40F462597FA4338BA7F3556"/>
            </w:placeholder>
            <w:dataBinding w:prefixMappings="xmlns:ns0='urn:microsoft-dynamics-nav/reports/Standard_Sales_Invoice/1306/'" w:xpath="/ns0:NavWordReportXmlPart[1]/ns0:Header[1]/ns0:PaymentTermsDescription[1]" w:storeItemID="{DFF8BEC2-C0A4-435F-9715-E42E03FFB647}"/>
            <w:text/>
          </w:sdtPr>
          <w:sdtContent>
            <w:tc>
              <w:tcPr>
                <w:tcW w:w="2653" w:type="dxa"/>
                <w:tcMar>
                  <w:right w:w="0" w:type="dxa"/>
                </w:tcMar>
              </w:tcPr>
              <w:p w:rsidRPr="00854DDE" w:rsidR="00AB357F" w:rsidP="00C35AB3" w:rsidRDefault="00AB357F" w14:paraId="7974905D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DFF8BEC2-C0A4-435F-9715-E42E03FFB647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DFF8BEC2-C0A4-435F-9715-E42E03FFB647}"/>
                <w:text/>
              </w:sdtPr>
              <w:sdtContent>
                <w:p w:rsidR="00D54DEE" w:rsidP="00AB357F" w:rsidRDefault="001A63CC" w14:paraId="4DCC2FE3" w14:textId="77777777">
                  <w:pPr>
                    <w:pStyle w:val="GroupSeparation"/>
                  </w:pPr>
                  <w:r w:rsidRPr="005A2FAF">
                    <w:rPr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2925" w:type="dxa"/>
        <w:jc w:val="right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567"/>
        <w:gridCol w:w="1906"/>
        <w:gridCol w:w="1662"/>
        <w:gridCol w:w="1662"/>
        <w:gridCol w:w="1456"/>
        <w:gridCol w:w="1302"/>
        <w:gridCol w:w="58"/>
        <w:gridCol w:w="3312"/>
      </w:tblGrid>
      <w:tr w:rsidRPr="0046083A" w:rsidR="00383626" w:rsidTr="00383626" w14:paraId="3C5EAE84" w14:textId="77777777">
        <w:trPr>
          <w:trHeight w:val="492"/>
          <w:jc w:val="right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11D40C738C574F57A78838B5C8FDF4E0"/>
            </w:placeholder>
            <w:dataBinding w:prefixMappings="xmlns:ns0='urn:microsoft-dynamics-nav/reports/Standard_Sales_Invoice/1306/'" w:xpath="/ns0:NavWordReportXmlPart[1]/ns0:Header[1]/ns0:Line[1]/ns0:ItemNo_Line_Lbl[1]" w:storeItemID="{DFF8BEC2-C0A4-435F-9715-E42E03FFB647}"/>
            <w:text/>
          </w:sdtPr>
          <w:sdtContent>
            <w:tc>
              <w:tcPr>
                <w:tcW w:w="1567" w:type="dxa"/>
                <w:shd w:val="clear" w:color="auto" w:fill="0070C0"/>
                <w:vAlign w:val="bottom"/>
              </w:tcPr>
              <w:p w:rsidRPr="00871B1C" w:rsidR="00383626" w:rsidP="00572B65" w:rsidRDefault="00383626" w14:paraId="2D55EC49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11D40C738C574F57A78838B5C8FDF4E0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Content>
            <w:tc>
              <w:tcPr>
                <w:tcW w:w="1906" w:type="dxa"/>
                <w:shd w:val="clear" w:color="auto" w:fill="0070C0"/>
                <w:vAlign w:val="bottom"/>
              </w:tcPr>
              <w:p w:rsidRPr="00871B1C" w:rsidR="00383626" w:rsidP="00572B65" w:rsidRDefault="00383626" w14:paraId="545677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tc>
          <w:tcPr>
            <w:tcW w:w="1662" w:type="dxa"/>
            <w:shd w:val="clear" w:color="auto" w:fill="0070C0"/>
          </w:tcPr>
          <w:p w:rsidR="00DD0E8C" w:rsidP="00DD0E8C" w:rsidRDefault="00DD0E8C" w14:paraId="3202EB6B" w14:textId="77777777">
            <w:pPr>
              <w:pStyle w:val="HeaderCaptionRight"/>
              <w:jc w:val="left"/>
              <w:rPr>
                <w:rFonts w:ascii="Segoe UI" w:hAnsi="Segoe UI" w:cstheme="minorHAnsi"/>
                <w:b w:val="0"/>
                <w:sz w:val="20"/>
              </w:rPr>
            </w:pPr>
          </w:p>
          <w:p w:rsidR="00DD0E8C" w:rsidP="00DD0E8C" w:rsidRDefault="00DD0E8C" w14:paraId="7DDC41B8" w14:textId="77777777">
            <w:pPr>
              <w:pStyle w:val="HeaderCaptionRight"/>
              <w:jc w:val="left"/>
              <w:rPr>
                <w:rFonts w:ascii="Segoe UI" w:hAnsi="Segoe UI" w:cstheme="minorHAnsi"/>
                <w:b w:val="0"/>
                <w:sz w:val="20"/>
              </w:rPr>
            </w:pPr>
          </w:p>
          <w:p w:rsidR="00383626" w:rsidP="00DD0E8C" w:rsidRDefault="00DD0E8C" w14:paraId="4AA85E0D" w14:textId="47858946">
            <w:pPr>
              <w:pStyle w:val="HeaderCaptionRight"/>
              <w:jc w:val="left"/>
              <w:rPr>
                <w:rFonts w:ascii="Segoe UI" w:hAnsi="Segoe UI" w:cstheme="minorHAnsi"/>
                <w:b w:val="0"/>
                <w:sz w:val="20"/>
              </w:rPr>
            </w:pPr>
            <w:r>
              <w:rPr>
                <w:rFonts w:ascii="Segoe UI" w:hAnsi="Segoe UI" w:cstheme="minorHAnsi"/>
                <w:b w:val="0"/>
                <w:sz w:val="20"/>
              </w:rPr>
              <w:t xml:space="preserve">         Lot Number</w:t>
            </w: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F9538A12E46B49B29631ECEEBB9C108F"/>
            </w:placeholder>
            <w:dataBinding w:prefixMappings="xmlns:ns0='urn:microsoft-dynamics-nav/reports/Standard_Sales_Invoice/1306/'" w:xpath="/ns0:NavWordReportXmlPart[1]/ns0:Header[1]/ns0:Line[1]/ns0:Quantity_Line_Lbl[1]" w:storeItemID="{DFF8BEC2-C0A4-435F-9715-E42E03FFB647}"/>
            <w:text/>
          </w:sdtPr>
          <w:sdtContent>
            <w:tc>
              <w:tcPr>
                <w:tcW w:w="1662" w:type="dxa"/>
                <w:shd w:val="clear" w:color="auto" w:fill="0070C0"/>
                <w:vAlign w:val="bottom"/>
              </w:tcPr>
              <w:p w:rsidRPr="00871B1C" w:rsidR="00383626" w:rsidP="00572B65" w:rsidRDefault="00383626" w14:paraId="1439E272" w14:textId="7B21618D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F9538A12E46B49B29631ECEEBB9C108F"/>
            </w:placeholder>
            <w:dataBinding w:prefixMappings="xmlns:ns0='urn:microsoft-dynamics-nav/reports/Standard_Sales_Invoice/1306/'" w:xpath="/ns0:NavWordReportXmlPart[1]/ns0:Header[1]/ns0:Line[1]/ns0:Unit_Lbl[1]" w:storeItemID="{DFF8BEC2-C0A4-435F-9715-E42E03FFB647}"/>
            <w:text/>
          </w:sdtPr>
          <w:sdtContent>
            <w:tc>
              <w:tcPr>
                <w:tcW w:w="1456" w:type="dxa"/>
                <w:shd w:val="clear" w:color="auto" w:fill="0070C0"/>
                <w:vAlign w:val="bottom"/>
              </w:tcPr>
              <w:p w:rsidRPr="00871B1C" w:rsidR="00383626" w:rsidP="0048687D" w:rsidRDefault="00383626" w14:paraId="0BB0E48B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2"/>
            <w:tag w:val="#Nav: Standard_Sales_Invoice/1306"/>
            <w:id w:val="-992713755"/>
            <w:placeholder>
              <w:docPart w:val="F9538A12E46B49B29631ECEEBB9C108F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:text/>
          </w:sdtPr>
          <w:sdtContent>
            <w:tc>
              <w:tcPr>
                <w:tcW w:w="1360" w:type="dxa"/>
                <w:gridSpan w:val="2"/>
                <w:shd w:val="clear" w:color="auto" w:fill="0070C0"/>
                <w:vAlign w:val="bottom"/>
              </w:tcPr>
              <w:p w:rsidRPr="00871B1C" w:rsidR="00383626" w:rsidP="00572B65" w:rsidRDefault="00383626" w14:paraId="1C3C53A8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UnitPrice_Lbl2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bl"/>
            <w:tag w:val="#Nav: Standard_Sales_Invoice/1306"/>
            <w:id w:val="-1881476720"/>
            <w:placeholder>
              <w:docPart w:val="F9538A12E46B49B29631ECEEBB9C108F"/>
            </w:placeholder>
            <w:dataBinding w:prefixMappings="xmlns:ns0='urn:microsoft-dynamics-nav/reports/Standard_Sales_Invoice/1306/'" w:xpath="/ns0:NavWordReportXmlPart[1]/ns0:Header[1]/ns0:Line[1]/ns0:LineAmount_Lbl[1]" w:storeItemID="{DFF8BEC2-C0A4-435F-9715-E42E03FFB647}"/>
            <w:text/>
          </w:sdtPr>
          <w:sdtContent>
            <w:tc>
              <w:tcPr>
                <w:tcW w:w="3312" w:type="dxa"/>
                <w:shd w:val="clear" w:color="auto" w:fill="0070C0"/>
                <w:vAlign w:val="bottom"/>
              </w:tcPr>
              <w:p w:rsidRPr="00871B1C" w:rsidR="00383626" w:rsidP="00572B65" w:rsidRDefault="00383626" w14:paraId="51621F7C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LineAmount_Lbl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76D1E9739CB24B19A98180F2566A533D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83626" w:rsidTr="00383626" w14:paraId="21586C7D" w14:textId="77777777">
                <w:trPr>
                  <w:trHeight w:val="368"/>
                  <w:jc w:val="right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16739B42DA44EEB97F6D744370F44CC"/>
                    </w:placeholder>
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567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83626" w:rsidP="00AB357F" w:rsidRDefault="00383626" w14:paraId="1759C8F6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C8A335669FDD42AAAFBE8100DEB3D33A"/>
                    </w:placeholder>
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<w:text/>
                  </w:sdtPr>
                  <w:sdtContent>
                    <w:tc>
                      <w:tcPr>
                        <w:tcW w:w="190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83626" w:rsidP="00AB357F" w:rsidRDefault="00383626" w14:paraId="6A7F3206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id w:val="-1636549818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ISZItemTrackingLine[1]/ns0:ISZTrackingSpecificationLotNo[1]" w:storeItemID="{DFF8BEC2-C0A4-435F-9715-E42E03FFB647}"/>
                    <w:text/>
                    <w:alias w:val="#Nav: /Header/Line/ISZItemTrackingLine/ISZTrackingSpecificationLotNo"/>
                    <w:tag w:val="#Nav: Standard_Sales_Invoice/1306"/>
                  </w:sdtPr>
                  <w:sdtContent>
                    <w:tc>
                      <w:tcPr>
                        <w:tcW w:w="166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="00383626" w:rsidP="00AB357F" w:rsidRDefault="00AB357F" w14:paraId="2EB5D7BF" w14:textId="46E1846B">
                        <w:pPr>
                          <w:pStyle w:val="RightAlign"/>
                        </w:pPr>
                        <w:r>
                          <w:t>ISZTrackingSpecificationLotNo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7EBB80988E234F6A8A62062CDC8B58D3"/>
                    </w:placeholder>
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<w:text/>
                  </w:sdtPr>
                  <w:sdtContent>
                    <w:tc>
                      <w:tcPr>
                        <w:tcW w:w="166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83626" w:rsidP="00AB357F" w:rsidRDefault="00383626" w14:paraId="2CAEF3E9" w14:textId="382CEE11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CD899CA82D2A4A6FB4D4983C5ACAF82D"/>
                    </w:placeholder>
                    <w:dataBinding w:prefixMappings="xmlns:ns0='urn:microsoft-dynamics-nav/reports/Standard_Sales_Invoice/1306/'" w:xpath="/ns0:NavWordReportXmlPart[1]/ns0:Header[1]/ns0:Line[1]/ns0:UnitOfMeasure[1]" w:storeItemID="{DFF8BEC2-C0A4-435F-9715-E42E03FFB647}"/>
                    <w:text/>
                  </w:sdtPr>
                  <w:sdtContent>
                    <w:tc>
                      <w:tcPr>
                        <w:tcW w:w="145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83626" w:rsidP="00AB357F" w:rsidRDefault="00383626" w14:paraId="4ED0026B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7C2A15EB05D448D4B46C025EEA810C1E"/>
                    </w:placeholder>
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<w:text/>
                  </w:sdtPr>
                  <w:sdtContent>
                    <w:tc>
                      <w:tcPr>
                        <w:tcW w:w="1360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83626" w:rsidP="00AB357F" w:rsidRDefault="00383626" w14:paraId="1CF9955F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6AFC948360974FB194FDFCA2CAC1946F"/>
                    </w:placeholder>
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<w:text/>
                  </w:sdtPr>
                  <w:sdtContent>
                    <w:tc>
                      <w:tcPr>
                        <w:tcW w:w="331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83626" w:rsidP="00AB357F" w:rsidRDefault="00383626" w14:paraId="2DE41077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DFF8BEC2-C0A4-435F-9715-E42E03FFB647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F166A0D09A840039194109BDF639BC4"/>
              </w:placeholder>
              <w15:repeatingSectionItem/>
            </w:sdtPr>
            <w:sdtContent>
              <w:tr w:rsidRPr="0046083A" w:rsidR="00383626" w:rsidTr="00383626" w14:paraId="74F601B3" w14:textId="77777777">
                <w:trPr>
                  <w:trHeight w:val="321"/>
                  <w:jc w:val="right"/>
                </w:trPr>
                <w:tc>
                  <w:tcPr>
                    <w:tcW w:w="1567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83626" w:rsidP="009B79E5" w:rsidRDefault="00383626" w14:paraId="5846C748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906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83626" w:rsidP="00383626" w:rsidRDefault="00383626" w14:paraId="2E580720" w14:textId="612471C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662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83626" w:rsidP="009B79E5" w:rsidRDefault="00383626" w14:paraId="735BAC3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662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83626" w:rsidP="009B79E5" w:rsidRDefault="00383626" w14:paraId="021614AB" w14:textId="11227E80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A6F875E872BA4F92AED00D5A71851FC0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DFF8BEC2-C0A4-435F-9715-E42E03FFB647}"/>
                    <w:text/>
                  </w:sdtPr>
                  <w:sdtContent>
                    <w:tc>
                      <w:tcPr>
                        <w:tcW w:w="2816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83626" w:rsidP="00AB357F" w:rsidRDefault="00383626" w14:paraId="2423A6E2" w14:textId="77777777">
                        <w:pPr>
                          <w:pStyle w:val="Style2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  <w:szCs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A6F875E872BA4F92AED00D5A71851FC0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DFF8BEC2-C0A4-435F-9715-E42E03FFB647}"/>
                    <w:text/>
                  </w:sdtPr>
                  <w:sdtContent>
                    <w:tc>
                      <w:tcPr>
                        <w:tcW w:w="331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383626" w:rsidP="00AB357F" w:rsidRDefault="00383626" w14:paraId="06C5FFE1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83626" w:rsidTr="00383626" w14:paraId="40902CD3" w14:textId="77777777">
        <w:trPr>
          <w:trHeight w:val="207"/>
          <w:jc w:val="right"/>
        </w:trPr>
        <w:tc>
          <w:tcPr>
            <w:tcW w:w="3473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83626" w:rsidP="007200AD" w:rsidRDefault="00383626" w14:paraId="1CAC1B41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83626" w:rsidP="007200AD" w:rsidRDefault="00383626" w14:paraId="57029601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83626" w:rsidP="007200AD" w:rsidRDefault="00383626" w14:paraId="119E3D65" w14:textId="1EEBCC1F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062D0AFE267349B88478C78513301611"/>
            </w:placeholder>
            <w:dataBinding w:prefixMappings="xmlns:ns0='urn:microsoft-dynamics-nav/reports/Standard_Sales_Invoice/1306/'" w:xpath="/ns0:NavWordReportXmlPart[1]/ns0:Header[1]/ns0:Totals[1]/ns0:TotalText[1]" w:storeItemID="{DFF8BEC2-C0A4-435F-9715-E42E03FFB647}"/>
            <w:text/>
          </w:sdtPr>
          <w:sdtContent>
            <w:tc>
              <w:tcPr>
                <w:tcW w:w="2758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</w:tcPr>
              <w:p w:rsidRPr="00947B95" w:rsidR="00383626" w:rsidP="004D3B0A" w:rsidRDefault="00383626" w14:paraId="7EA608AE" w14:textId="77777777">
                <w:pPr>
                  <w:pStyle w:val="Strongnospacing"/>
                  <w:spacing w:before="40" w:after="40"/>
                  <w:rPr>
                    <w:sz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53CE22200EEF41BA8203F0FB12212519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:text/>
          </w:sdtPr>
          <w:sdtContent>
            <w:tc>
              <w:tcPr>
                <w:tcW w:w="3370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383626" w:rsidP="004D3B0A" w:rsidRDefault="00383626" w14:paraId="42A7F5DE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XSpec="right" w:tblpY="2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3403"/>
        <w:gridCol w:w="1842"/>
      </w:tblGrid>
      <w:tr w:rsidR="00D31EB2" w:rsidTr="00B33B68" w14:paraId="4CAE4535" w14:textId="77777777">
        <w:trPr>
          <w:cantSplit/>
          <w:trHeight w:val="219"/>
        </w:trPr>
        <w:tc>
          <w:tcPr>
            <w:tcW w:w="3403" w:type="dxa"/>
            <w:noWrap/>
            <w:hideMark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SubjectToSalesTaxLbl"/>
              <w:tag w:val="#Nav: Standard_Sales_Invoice/1306"/>
              <w:id w:val="381217744"/>
              <w:placeholder>
                <w:docPart w:val="4BE76539618C4669A1E143208E486E07"/>
              </w:placeholder>
              <w:dataBinding w:prefixMappings="xmlns:ns0='urn:microsoft-dynamics-nav/reports/Standard_Sales_Invoice/1306/'" w:xpath="/ns0:NavWordReportXmlPart[1]/ns0:Header[1]/ns0:Totals[1]/ns0:AmountSubjectToSalesTaxLbl[1]" w:storeItemID="{DFF8BEC2-C0A4-435F-9715-E42E03FFB647}"/>
              <w:text/>
            </w:sdtPr>
            <w:sdtContent>
              <w:p w:rsidRPr="00947B95" w:rsidR="00D31EB2" w:rsidP="00B33B68" w:rsidRDefault="00D31EB2" w14:paraId="7614790F" w14:textId="77777777">
                <w:pPr>
                  <w:pStyle w:val="Heading1"/>
                  <w:spacing w:before="0" w:after="0" w:line="240" w:lineRule="exact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SubjectToSalesTax"/>
              <w:tag w:val="#Nav: Standard_Sales_Invoice/1306"/>
              <w:id w:val="1164132221"/>
              <w:placeholder>
                <w:docPart w:val="773CAB0A634749BD84B11C58AFB0D094"/>
              </w:placeholder>
              <w:dataBinding w:prefixMappings="xmlns:ns0='urn:microsoft-dynamics-nav/reports/Standard_Sales_Invoice/1306/'" w:xpath="/ns0:NavWordReportXmlPart[1]/ns0:Header[1]/ns0:Totals[1]/ns0:AmountSubjectToSalesTax[1]" w:storeItemID="{DFF8BEC2-C0A4-435F-9715-E42E03FFB647}"/>
              <w:text/>
            </w:sdtPr>
            <w:sdtContent>
              <w:p w:rsidRPr="00947B95" w:rsidR="00D31EB2" w:rsidP="00B33B68" w:rsidRDefault="00D31EB2" w14:paraId="0A752F8F" w14:textId="77777777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AmountSubjectToSalesTax</w:t>
                </w:r>
              </w:p>
            </w:sdtContent>
          </w:sdt>
        </w:tc>
      </w:tr>
      <w:tr w:rsidR="00D31EB2" w:rsidTr="00B33B68" w14:paraId="23269727" w14:textId="77777777">
        <w:trPr>
          <w:cantSplit/>
          <w:trHeight w:val="458"/>
        </w:trPr>
        <w:tc>
          <w:tcPr>
            <w:tcW w:w="3403" w:type="dxa"/>
            <w:noWrap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ExemptFromSalesTaxLbl"/>
              <w:tag w:val="#Nav: Standard_Sales_Invoice/1306"/>
              <w:id w:val="-277572845"/>
              <w:placeholder>
                <w:docPart w:val="3B3792D8D0314144B940E0051BC741F4"/>
              </w:placeholder>
              <w:dataBinding w:prefixMappings="xmlns:ns0='urn:microsoft-dynamics-nav/reports/Standard_Sales_Invoice/1306/'" w:xpath="/ns0:NavWordReportXmlPart[1]/ns0:Header[1]/ns0:Totals[1]/ns0:AmountExemptFromSalesTaxLbl[1]" w:storeItemID="{DFF8BEC2-C0A4-435F-9715-E42E03FFB647}"/>
              <w:text/>
            </w:sdtPr>
            <w:sdtContent>
              <w:p w:rsidRPr="00947B95" w:rsidR="00D31EB2" w:rsidP="00B33B68" w:rsidRDefault="00D31EB2" w14:paraId="54A1EE4D" w14:textId="77777777">
                <w:pPr>
                  <w:pStyle w:val="Heading1"/>
                  <w:spacing w:before="0" w:after="0" w:line="240" w:lineRule="exact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AmountExemptFromSalesTaxLbl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ExemptFromSalesTax"/>
              <w:tag w:val="#Nav: Standard_Sales_Invoice/1306"/>
              <w:id w:val="1747686538"/>
              <w:placeholder>
                <w:docPart w:val="1D4B4F74C26D42BDB0B5068E1210FFF5"/>
              </w:placeholder>
              <w:dataBinding w:prefixMappings="xmlns:ns0='urn:microsoft-dynamics-nav/reports/Standard_Sales_Invoice/1306/'" w:xpath="/ns0:NavWordReportXmlPart[1]/ns0:Header[1]/ns0:Totals[1]/ns0:AmountExemptFromSalesTax[1]" w:storeItemID="{DFF8BEC2-C0A4-435F-9715-E42E03FFB647}"/>
              <w:text/>
            </w:sdtPr>
            <w:sdtContent>
              <w:p w:rsidRPr="00947B95" w:rsidR="00D31EB2" w:rsidP="00B33B68" w:rsidRDefault="00D31EB2" w14:paraId="633FD6F6" w14:textId="77777777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AmountExemptFromSalesTax</w:t>
                </w:r>
              </w:p>
            </w:sdtContent>
          </w:sdt>
        </w:tc>
      </w:tr>
    </w:tbl>
    <w:p w:rsidRPr="002848A5" w:rsidR="001D2965" w:rsidP="00EC595B" w:rsidRDefault="001D2965" w14:paraId="1A816958" w14:textId="77777777">
      <w:pPr>
        <w:pStyle w:val="SubGroupSeparation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DFF8BEC2-C0A4-435F-9715-E42E03FFB647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95A74152B287419C962D5DE6DAC609AB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DFF8BEC2-C0A4-435F-9715-E42E03FFB647}"/>
                <w:picture/>
              </w:sdtPr>
              <w:sdtContent>
                <w:p w:rsidR="002848A5" w:rsidP="00AB357F" w:rsidRDefault="002848A5" w14:paraId="71B314F4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12DE02" wp14:editId="7FD4A628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DFF8BEC2-C0A4-435F-9715-E42E03FFB647}"/>
                <w:text/>
              </w:sdtPr>
              <w:sdtContent>
                <w:p w:rsidRPr="005A2FAF" w:rsidR="002848A5" w:rsidP="00AB357F" w:rsidRDefault="005D1B96" w14:paraId="7E37D97C" w14:textId="77777777">
                  <w:pPr>
                    <w:pStyle w:val="Style1"/>
                    <w:rPr>
                      <w:color w:val="auto"/>
                      <w:sz w:val="20"/>
                      <w:szCs w:val="20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="008166C0" w:rsidP="008166C0" w:rsidRDefault="008166C0" w14:paraId="3F9F6C33" w14:textId="77777777">
      <w:pPr>
        <w:pStyle w:val="SubGroupSeparation"/>
      </w:pPr>
    </w:p>
    <w:p w:rsidR="008166C0" w:rsidP="00FF5235" w:rsidRDefault="008166C0" w14:paraId="6206A7A2" w14:textId="77777777">
      <w:pPr>
        <w:spacing w:before="60" w:after="60"/>
        <w:ind w:right="144"/>
      </w:pPr>
    </w:p>
    <w:sectPr w:rsidR="008166C0" w:rsidSect="00F117EC">
      <w:headerReference w:type="default" r:id="rId10"/>
      <w:footerReference w:type="defaul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172" w:rsidP="00E40C63" w:rsidRDefault="00DE4172" w14:paraId="4247E390" w14:textId="77777777">
      <w:pPr>
        <w:spacing w:after="0"/>
      </w:pPr>
      <w:r>
        <w:separator/>
      </w:r>
    </w:p>
  </w:endnote>
  <w:endnote w:type="continuationSeparator" w:id="0">
    <w:p w:rsidR="00DE4172" w:rsidP="00E40C63" w:rsidRDefault="00DE4172" w14:paraId="0E5BC27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2BD5C40F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30E3A14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0ED2326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7B0270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42CF33B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 w14:paraId="4DABBFE0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HomePage_Lbl"/>
          <w:tag w:val="#Nav: Standard_Sales_Invoice/1306"/>
          <w:id w:val="649635640"/>
          <w:placeholder>
            <w:docPart w:val="0379F24208A14033A2A349BA11B20C57"/>
          </w:placeholder>
          <w:dataBinding w:prefixMappings="xmlns:ns0='urn:microsoft-dynamics-nav/reports/Standard_Sales_Invoice/1306/'" w:xpath="/ns0:NavWordReportXmlPart[1]/ns0:Header[1]/ns0:HomePage_Lbl[1]" w:storeItemID="{DFF8BEC2-C0A4-435F-9715-E42E03FFB647}"/>
          <w:text/>
        </w:sdtPr>
        <w:sdtContent>
          <w:tc>
            <w:tcPr>
              <w:tcW w:w="1250" w:type="pct"/>
            </w:tcPr>
            <w:p w:rsidRPr="003260F6" w:rsidR="0023400D" w:rsidP="00C43401" w:rsidRDefault="0023400D" w14:paraId="0F12D143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PhoneNo_Lbl"/>
          <w:tag w:val="#Nav: Standard_Sales_Invoice/1306"/>
          <w:id w:val="560367384"/>
          <w:placeholder>
            <w:docPart w:val="0E5D4EF6A20D41868CC3D9337D2C6E46"/>
          </w:placeholder>
          <w:dataBinding w:prefixMappings="xmlns:ns0='urn:microsoft-dynamics-nav/reports/Standard_Sales_Invoice/1306/'" w:xpath="/ns0:NavWordReportXmlPart[1]/ns0:Header[1]/ns0:CompanyPhoneNo_Lbl[1]" w:storeItemID="{DFF8BEC2-C0A4-435F-9715-E42E03FFB647}"/>
          <w:text/>
        </w:sdtPr>
        <w:sdtContent>
          <w:tc>
            <w:tcPr>
              <w:tcW w:w="1250" w:type="pct"/>
            </w:tcPr>
            <w:p w:rsidRPr="003260F6" w:rsidR="0023400D" w:rsidP="00C43401" w:rsidRDefault="0023400D" w14:paraId="5FF2B8E7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EMail_Header_Lbl"/>
          <w:tag w:val="#Nav: Standard_Sales_Invoice/1306"/>
          <w:id w:val="-272474917"/>
          <w:placeholder>
            <w:docPart w:val="46C3E5A7C0714B5783D9EC860299EAB6"/>
          </w:placeholder>
          <w:dataBinding w:prefixMappings="xmlns:ns0='urn:microsoft-dynamics-nav/reports/Standard_Sales_Invoice/1306/'" w:xpath="/ns0:NavWordReportXmlPart[1]/ns0:Header[1]/ns0:EMail_Header_Lbl[1]" w:storeItemID="{DFF8BEC2-C0A4-435F-9715-E42E03FFB64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3260F6" w:rsidR="0023400D" w:rsidP="00C43401" w:rsidRDefault="0023400D" w14:paraId="7DAC4D48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 w16sdtdh:storeItemChecksum="gW6wkA=="/>
        </w:sdtPr>
        <w:sdtContent>
          <w:tc>
            <w:tcPr>
              <w:tcW w:w="1250" w:type="pct"/>
            </w:tcPr>
            <w:p w:rsidRPr="003260F6" w:rsidR="0023400D" w:rsidP="00C43401" w:rsidRDefault="00AB357F" w14:paraId="561DBB6A" w14:textId="3BD44832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</w:p>
          </w:tc>
        </w:sdtContent>
      </w:sdt>
    </w:tr>
    <w:tr w:rsidRPr="00F83594" w:rsidR="0023400D" w:rsidTr="0023400D" w14:paraId="64108EC3" w14:textId="77777777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Invoice/1306"/>
          <w:id w:val="412437649"/>
          <w:placeholder>
            <w:docPart w:val="23AED02B3ED04951BC470DF72C4E5CE9"/>
          </w:placeholder>
          <w:dataBinding w:prefixMappings="xmlns:ns0='urn:microsoft-dynamics-nav/reports/Standard_Sales_Invoice/1306/'" w:xpath="/ns0:NavWordReportXmlPart[1]/ns0:Header[1]/ns0:CompanyHomePage[1]" w:storeItemID="{DFF8BEC2-C0A4-435F-9715-E42E03FFB647}"/>
          <w:text/>
        </w:sdtPr>
        <w:sdtContent>
          <w:tc>
            <w:tcPr>
              <w:tcW w:w="1250" w:type="pct"/>
            </w:tcPr>
            <w:p w:rsidRPr="005A2FAF" w:rsidR="0023400D" w:rsidP="00C43401" w:rsidRDefault="0023400D" w14:paraId="50ECE391" w14:textId="77777777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Invoice/1306"/>
          <w:id w:val="-1162540195"/>
          <w:placeholder>
            <w:docPart w:val="B02446A0005A43FCB0933B71A3676E75"/>
          </w:placeholder>
          <w:dataBinding w:prefixMappings="xmlns:ns0='urn:microsoft-dynamics-nav/reports/Standard_Sales_Invoice/1306/'" w:xpath="/ns0:NavWordReportXmlPart[1]/ns0:Header[1]/ns0:CompanyPhoneNo[1]" w:storeItemID="{DFF8BEC2-C0A4-435F-9715-E42E03FFB647}"/>
          <w:text/>
        </w:sdtPr>
        <w:sdtContent>
          <w:tc>
            <w:tcPr>
              <w:tcW w:w="1250" w:type="pct"/>
            </w:tcPr>
            <w:p w:rsidRPr="005A2FAF" w:rsidR="0023400D" w:rsidP="00C43401" w:rsidRDefault="0023400D" w14:paraId="2AE320CC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CompanyPhoneNo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Invoice/1306"/>
          <w:id w:val="860396444"/>
          <w:placeholder>
            <w:docPart w:val="907758EE6B334C88903B346916881D3E"/>
          </w:placeholder>
          <w:dataBinding w:prefixMappings="xmlns:ns0='urn:microsoft-dynamics-nav/reports/Standard_Sales_Invoice/1306/'" w:xpath="/ns0:NavWordReportXmlPart[1]/ns0:Header[1]/ns0:CompanyEMail[1]" w:storeItemID="{DFF8BEC2-C0A4-435F-9715-E42E03FFB64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A2FAF" w:rsidR="0023400D" w:rsidP="00C43401" w:rsidRDefault="0023400D" w14:paraId="666DF3E5" w14:textId="77777777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 w16sdtdh:storeItemChecksum="gW6wkA=="/>
        </w:sdtPr>
        <w:sdtContent>
          <w:tc>
            <w:tcPr>
              <w:tcW w:w="1250" w:type="pct"/>
            </w:tcPr>
            <w:p w:rsidRPr="005A2FAF" w:rsidR="0023400D" w:rsidP="00C43401" w:rsidRDefault="00AB357F" w14:paraId="23328477" w14:textId="375FCB55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</w:rPr>
                <w:t>CompanyVATRegNo</w:t>
              </w:r>
            </w:p>
          </w:tc>
        </w:sdtContent>
      </w:sdt>
    </w:tr>
  </w:tbl>
  <w:p w:rsidRPr="005C497A" w:rsidR="00C43401" w:rsidRDefault="00C43401" w14:paraId="6A41BE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172" w:rsidP="00E40C63" w:rsidRDefault="00DE4172" w14:paraId="71C7265A" w14:textId="77777777">
      <w:pPr>
        <w:spacing w:after="0"/>
      </w:pPr>
      <w:r>
        <w:separator/>
      </w:r>
    </w:p>
  </w:footnote>
  <w:footnote w:type="continuationSeparator" w:id="0">
    <w:p w:rsidR="00DE4172" w:rsidP="00E40C63" w:rsidRDefault="00DE4172" w14:paraId="17119D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7A5CDEA3" w14:textId="77777777">
      <w:tc>
        <w:tcPr>
          <w:tcW w:w="2929" w:type="pct"/>
        </w:tcPr>
        <w:p w:rsidRPr="00C43401" w:rsidR="00C43401" w:rsidP="00C43401" w:rsidRDefault="00000000" w14:paraId="7BFB0109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Content>
              <w:r w:rsidR="001D2965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Content>
            <w:p w:rsidR="00C43401" w:rsidP="00C43401" w:rsidRDefault="00C43401" w14:paraId="6763B472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770E751E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0AFFBD6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7D5FF43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47143"/>
    <w:rsid w:val="00063F20"/>
    <w:rsid w:val="00066F99"/>
    <w:rsid w:val="000675B3"/>
    <w:rsid w:val="00070EE8"/>
    <w:rsid w:val="00074151"/>
    <w:rsid w:val="000844A3"/>
    <w:rsid w:val="000A665A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75343"/>
    <w:rsid w:val="00177B82"/>
    <w:rsid w:val="00186A4F"/>
    <w:rsid w:val="00193DE5"/>
    <w:rsid w:val="001A63CC"/>
    <w:rsid w:val="001B793C"/>
    <w:rsid w:val="001D1CE2"/>
    <w:rsid w:val="001D2965"/>
    <w:rsid w:val="001D6807"/>
    <w:rsid w:val="001E3C59"/>
    <w:rsid w:val="001F101C"/>
    <w:rsid w:val="001F1FAA"/>
    <w:rsid w:val="001F49F4"/>
    <w:rsid w:val="001F7B9D"/>
    <w:rsid w:val="00200316"/>
    <w:rsid w:val="0020108A"/>
    <w:rsid w:val="00216A16"/>
    <w:rsid w:val="0022414A"/>
    <w:rsid w:val="00225018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0630"/>
    <w:rsid w:val="002E2A56"/>
    <w:rsid w:val="002E7F9A"/>
    <w:rsid w:val="00304C33"/>
    <w:rsid w:val="003260F6"/>
    <w:rsid w:val="003312E9"/>
    <w:rsid w:val="00335150"/>
    <w:rsid w:val="0033761E"/>
    <w:rsid w:val="00337723"/>
    <w:rsid w:val="00341222"/>
    <w:rsid w:val="00341E83"/>
    <w:rsid w:val="00355E20"/>
    <w:rsid w:val="00364529"/>
    <w:rsid w:val="00364FD7"/>
    <w:rsid w:val="00374316"/>
    <w:rsid w:val="00375035"/>
    <w:rsid w:val="00381659"/>
    <w:rsid w:val="0038349C"/>
    <w:rsid w:val="00383626"/>
    <w:rsid w:val="0038633D"/>
    <w:rsid w:val="00390535"/>
    <w:rsid w:val="00394029"/>
    <w:rsid w:val="003A0907"/>
    <w:rsid w:val="003A0E92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F77E2"/>
    <w:rsid w:val="0040698F"/>
    <w:rsid w:val="00407EB3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87AA4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F2432"/>
    <w:rsid w:val="004F4682"/>
    <w:rsid w:val="0050342F"/>
    <w:rsid w:val="00510C3D"/>
    <w:rsid w:val="0051660C"/>
    <w:rsid w:val="00524711"/>
    <w:rsid w:val="00524FE6"/>
    <w:rsid w:val="0053573B"/>
    <w:rsid w:val="00543913"/>
    <w:rsid w:val="00546672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032"/>
    <w:rsid w:val="007A0A2F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20867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A44F0"/>
    <w:rsid w:val="009B485A"/>
    <w:rsid w:val="009B79E5"/>
    <w:rsid w:val="009D29F0"/>
    <w:rsid w:val="009D508B"/>
    <w:rsid w:val="009D6EB6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7FD1"/>
    <w:rsid w:val="00A76F36"/>
    <w:rsid w:val="00A773DB"/>
    <w:rsid w:val="00A9010E"/>
    <w:rsid w:val="00A940EF"/>
    <w:rsid w:val="00A9726D"/>
    <w:rsid w:val="00AB0297"/>
    <w:rsid w:val="00AB1A1F"/>
    <w:rsid w:val="00AB357F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2E06"/>
    <w:rsid w:val="00DA38F1"/>
    <w:rsid w:val="00DA580A"/>
    <w:rsid w:val="00DB2F98"/>
    <w:rsid w:val="00DB3747"/>
    <w:rsid w:val="00DB4B5B"/>
    <w:rsid w:val="00DC306F"/>
    <w:rsid w:val="00DC7132"/>
    <w:rsid w:val="00DD0E8C"/>
    <w:rsid w:val="00DD708C"/>
    <w:rsid w:val="00DE2DFF"/>
    <w:rsid w:val="00DE4172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230E4"/>
  <w15:chartTrackingRefBased/>
  <w15:docId w15:val="{45A36E94-43D6-43A5-9D86-F96718C1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74152B287419C962D5DE6DAC6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9CEE-2247-4B4F-B7C5-70F4189D22F3}"/>
      </w:docPartPr>
      <w:docPartBody>
        <w:p w:rsidR="00A93787" w:rsidRDefault="00FC37AF" w:rsidP="00FC37AF">
          <w:pPr>
            <w:pStyle w:val="95A74152B287419C962D5DE6DAC609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379F24208A14033A2A349BA11B2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A61D-7C75-4869-A7BD-12990A605E13}"/>
      </w:docPartPr>
      <w:docPartBody>
        <w:p w:rsidR="00B07230" w:rsidRDefault="001A3C35" w:rsidP="001A3C35">
          <w:pPr>
            <w:pStyle w:val="0379F24208A14033A2A349BA11B20C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5D4EF6A20D41868CC3D9337D2C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1CDE-B465-4575-8374-5A8F88FAA729}"/>
      </w:docPartPr>
      <w:docPartBody>
        <w:p w:rsidR="00B07230" w:rsidRDefault="001A3C35" w:rsidP="001A3C35">
          <w:pPr>
            <w:pStyle w:val="0E5D4EF6A20D41868CC3D9337D2C6E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C3E5A7C0714B5783D9EC860299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628B-0DF7-47FC-B55B-D30B1FD792FA}"/>
      </w:docPartPr>
      <w:docPartBody>
        <w:p w:rsidR="00B07230" w:rsidRDefault="001A3C35" w:rsidP="001A3C35">
          <w:pPr>
            <w:pStyle w:val="46C3E5A7C0714B5783D9EC860299EAB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ED02B3ED04951BC470DF72C4E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4333-1D00-490B-B1E8-97FAE15CBC45}"/>
      </w:docPartPr>
      <w:docPartBody>
        <w:p w:rsidR="00B07230" w:rsidRDefault="001A3C35" w:rsidP="001A3C35">
          <w:pPr>
            <w:pStyle w:val="23AED02B3ED04951BC470DF72C4E5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2446A0005A43FCB0933B71A367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1C19-34EC-4B7A-B918-41DF4A9D9BC1}"/>
      </w:docPartPr>
      <w:docPartBody>
        <w:p w:rsidR="00B07230" w:rsidRDefault="001A3C35" w:rsidP="001A3C35">
          <w:pPr>
            <w:pStyle w:val="B02446A0005A43FCB0933B71A3676E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7758EE6B334C88903B34691688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E12A-4355-4FC6-9ECF-C9DB7D3E4FEB}"/>
      </w:docPartPr>
      <w:docPartBody>
        <w:p w:rsidR="00B07230" w:rsidRDefault="001A3C35" w:rsidP="001A3C35">
          <w:pPr>
            <w:pStyle w:val="907758EE6B334C88903B346916881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E76539618C4669A1E143208E48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8392-7341-4757-A225-A8503AA1813D}"/>
      </w:docPartPr>
      <w:docPartBody>
        <w:p w:rsidR="00886193" w:rsidRDefault="006B1307" w:rsidP="006B1307">
          <w:pPr>
            <w:pStyle w:val="4BE76539618C4669A1E143208E486E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3CAB0A634749BD84B11C58AFB0D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F8AF7-6F28-4B05-8F11-2E06F25219AC}"/>
      </w:docPartPr>
      <w:docPartBody>
        <w:p w:rsidR="00886193" w:rsidRDefault="006B1307" w:rsidP="006B1307">
          <w:pPr>
            <w:pStyle w:val="773CAB0A634749BD84B11C58AFB0D094"/>
          </w:pPr>
          <w:r>
            <w:t>0.0</w:t>
          </w:r>
        </w:p>
      </w:docPartBody>
    </w:docPart>
    <w:docPart>
      <w:docPartPr>
        <w:name w:val="3B3792D8D0314144B940E0051BC74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B4F11-13F2-47F8-AB99-6CB12CA9DCEE}"/>
      </w:docPartPr>
      <w:docPartBody>
        <w:p w:rsidR="00886193" w:rsidRDefault="006B1307" w:rsidP="006B1307">
          <w:pPr>
            <w:pStyle w:val="3B3792D8D0314144B940E0051BC741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B4F74C26D42BDB0B5068E1210F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9081-9B42-4D82-8B89-9DA5695EA6B6}"/>
      </w:docPartPr>
      <w:docPartBody>
        <w:p w:rsidR="00886193" w:rsidRDefault="006B1307" w:rsidP="006B1307">
          <w:pPr>
            <w:pStyle w:val="1D4B4F74C26D42BDB0B5068E1210FFF5"/>
          </w:pPr>
          <w:r>
            <w:t>0.0</w:t>
          </w:r>
        </w:p>
      </w:docPartBody>
    </w:docPart>
    <w:docPart>
      <w:docPartPr>
        <w:name w:val="11D40C738C574F57A78838B5C8FD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DEC34-92FA-4936-8D8A-FBD14CFC738D}"/>
      </w:docPartPr>
      <w:docPartBody>
        <w:p w:rsidR="003675A7" w:rsidRDefault="005C3DC7" w:rsidP="005C3DC7">
          <w:pPr>
            <w:pStyle w:val="11D40C738C574F57A78838B5C8FDF4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38A12E46B49B29631ECEEBB9C1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5812-E4C4-493F-9226-0D7B16469CE4}"/>
      </w:docPartPr>
      <w:docPartBody>
        <w:p w:rsidR="003675A7" w:rsidRDefault="005C3DC7" w:rsidP="005C3DC7">
          <w:pPr>
            <w:pStyle w:val="F9538A12E46B49B29631ECEEBB9C108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1E9739CB24B19A98180F2566A5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D37F-DC36-401D-8F41-A7E84961AE91}"/>
      </w:docPartPr>
      <w:docPartBody>
        <w:p w:rsidR="003675A7" w:rsidRDefault="005C3DC7" w:rsidP="005C3DC7">
          <w:pPr>
            <w:pStyle w:val="76D1E9739CB24B19A98180F2566A533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6739B42DA44EEB97F6D744370F4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71377-9E39-471B-B5E6-F638F42DC35E}"/>
      </w:docPartPr>
      <w:docPartBody>
        <w:p w:rsidR="003675A7" w:rsidRDefault="005C3DC7" w:rsidP="005C3DC7">
          <w:pPr>
            <w:pStyle w:val="116739B42DA44EEB97F6D744370F44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A335669FDD42AAAFBE8100DEB3D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DE862-3A81-4ECA-B867-9CA1685ED507}"/>
      </w:docPartPr>
      <w:docPartBody>
        <w:p w:rsidR="003675A7" w:rsidRDefault="005C3DC7" w:rsidP="005C3DC7">
          <w:pPr>
            <w:pStyle w:val="C8A335669FDD42AAAFBE8100DEB3D3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BB80988E234F6A8A62062CDC8B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0FE9-9B7E-4701-A268-46BB428B1E3E}"/>
      </w:docPartPr>
      <w:docPartBody>
        <w:p w:rsidR="003675A7" w:rsidRDefault="005C3DC7" w:rsidP="005C3DC7">
          <w:pPr>
            <w:pStyle w:val="7EBB80988E234F6A8A62062CDC8B58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899CA82D2A4A6FB4D4983C5ACAF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C84D-721B-4C31-9749-EEB5B3D915A9}"/>
      </w:docPartPr>
      <w:docPartBody>
        <w:p w:rsidR="003675A7" w:rsidRDefault="005C3DC7" w:rsidP="005C3DC7">
          <w:pPr>
            <w:pStyle w:val="CD899CA82D2A4A6FB4D4983C5ACAF8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2A15EB05D448D4B46C025EEA810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92D2-56DE-4AAB-980E-3239B4ADA85F}"/>
      </w:docPartPr>
      <w:docPartBody>
        <w:p w:rsidR="003675A7" w:rsidRDefault="005C3DC7" w:rsidP="005C3DC7">
          <w:pPr>
            <w:pStyle w:val="7C2A15EB05D448D4B46C025EEA810C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FC948360974FB194FDFCA2CAC19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EBC5D-EA9D-430A-B905-30C295F63740}"/>
      </w:docPartPr>
      <w:docPartBody>
        <w:p w:rsidR="003675A7" w:rsidRDefault="005C3DC7" w:rsidP="005C3DC7">
          <w:pPr>
            <w:pStyle w:val="6AFC948360974FB194FDFCA2CAC19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166A0D09A840039194109BDF639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35575-B6F4-4763-81D3-85B2B82D9B79}"/>
      </w:docPartPr>
      <w:docPartBody>
        <w:p w:rsidR="003675A7" w:rsidRDefault="005C3DC7" w:rsidP="005C3DC7">
          <w:pPr>
            <w:pStyle w:val="4F166A0D09A840039194109BDF639BC4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F875E872BA4F92AED00D5A71851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3FB33-513F-4A63-BFD1-8AC073AA2244}"/>
      </w:docPartPr>
      <w:docPartBody>
        <w:p w:rsidR="003675A7" w:rsidRDefault="005C3DC7" w:rsidP="005C3DC7">
          <w:pPr>
            <w:pStyle w:val="A6F875E872BA4F92AED00D5A71851FC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D0AFE267349B88478C78513301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60FBF-D603-4089-AAD3-86483345A82E}"/>
      </w:docPartPr>
      <w:docPartBody>
        <w:p w:rsidR="003675A7" w:rsidRDefault="005C3DC7" w:rsidP="005C3DC7">
          <w:pPr>
            <w:pStyle w:val="062D0AFE267349B88478C7851330161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CE22200EEF41BA8203F0FB12212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CB997-F4B6-4F10-AE53-8A9EB2B8B378}"/>
      </w:docPartPr>
      <w:docPartBody>
        <w:p w:rsidR="003675A7" w:rsidRDefault="005C3DC7" w:rsidP="005C3DC7">
          <w:pPr>
            <w:pStyle w:val="53CE22200EEF41BA8203F0FB122125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FFD7B1BEA049CDA2E5F9EC27880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E824F-7791-449D-BC3D-630D74639204}"/>
      </w:docPartPr>
      <w:docPartBody>
        <w:p w:rsidR="00000000" w:rsidRDefault="0008554D" w:rsidP="0008554D">
          <w:pPr>
            <w:pStyle w:val="57FFD7B1BEA049CDA2E5F9EC27880AA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64D4C539F543C19393DD27D5730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7A79F-625B-409B-B891-5748C3E8860A}"/>
      </w:docPartPr>
      <w:docPartBody>
        <w:p w:rsidR="00000000" w:rsidRDefault="0008554D" w:rsidP="0008554D">
          <w:pPr>
            <w:pStyle w:val="9964D4C539F543C19393DD27D57303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CC60014C69460A8BFF18232D3C4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2D9D4-3B83-4AC9-BE53-BE9D4661BF27}"/>
      </w:docPartPr>
      <w:docPartBody>
        <w:p w:rsidR="00000000" w:rsidRDefault="0008554D" w:rsidP="0008554D">
          <w:pPr>
            <w:pStyle w:val="95CC60014C69460A8BFF18232D3C4D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64850241B945E4AC17BE296B2F3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65C1D-0499-42E5-81B5-50D1A577D505}"/>
      </w:docPartPr>
      <w:docPartBody>
        <w:p w:rsidR="00000000" w:rsidRDefault="0008554D" w:rsidP="0008554D">
          <w:pPr>
            <w:pStyle w:val="4664850241B945E4AC17BE296B2F36F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24B44562BE4F46A9E784506AF06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7E71B-25DC-42F0-9225-E27334F113C9}"/>
      </w:docPartPr>
      <w:docPartBody>
        <w:p w:rsidR="00000000" w:rsidRDefault="0008554D" w:rsidP="0008554D">
          <w:pPr>
            <w:pStyle w:val="4624B44562BE4F46A9E784506AF06F4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70D4FB6B40F462597FA4338BA7F3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3EDF7-03AF-4D5F-9177-D44F121C2764}"/>
      </w:docPartPr>
      <w:docPartBody>
        <w:p w:rsidR="00000000" w:rsidRDefault="0008554D" w:rsidP="0008554D">
          <w:pPr>
            <w:pStyle w:val="770D4FB6B40F462597FA4338BA7F3556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8554D"/>
    <w:rsid w:val="000C099C"/>
    <w:rsid w:val="000C30DE"/>
    <w:rsid w:val="000C6630"/>
    <w:rsid w:val="000D4FFA"/>
    <w:rsid w:val="00111F37"/>
    <w:rsid w:val="00155F0C"/>
    <w:rsid w:val="00187355"/>
    <w:rsid w:val="001A3C35"/>
    <w:rsid w:val="001B1B00"/>
    <w:rsid w:val="001D6FE3"/>
    <w:rsid w:val="001E6A8A"/>
    <w:rsid w:val="001F6C15"/>
    <w:rsid w:val="00225018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F6AA1"/>
    <w:rsid w:val="00350A6F"/>
    <w:rsid w:val="003633E3"/>
    <w:rsid w:val="003675A7"/>
    <w:rsid w:val="0038586A"/>
    <w:rsid w:val="003E037C"/>
    <w:rsid w:val="004069F2"/>
    <w:rsid w:val="00441283"/>
    <w:rsid w:val="004614D6"/>
    <w:rsid w:val="00471979"/>
    <w:rsid w:val="00496861"/>
    <w:rsid w:val="004C7006"/>
    <w:rsid w:val="004E2932"/>
    <w:rsid w:val="005073E4"/>
    <w:rsid w:val="0051742B"/>
    <w:rsid w:val="00537FE2"/>
    <w:rsid w:val="005C3DC7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6A568E"/>
    <w:rsid w:val="006B1307"/>
    <w:rsid w:val="0071615C"/>
    <w:rsid w:val="00724BA0"/>
    <w:rsid w:val="00732661"/>
    <w:rsid w:val="007351AB"/>
    <w:rsid w:val="00781235"/>
    <w:rsid w:val="007A0032"/>
    <w:rsid w:val="007A26C4"/>
    <w:rsid w:val="007A3BCA"/>
    <w:rsid w:val="007D08E3"/>
    <w:rsid w:val="00803470"/>
    <w:rsid w:val="0081124A"/>
    <w:rsid w:val="00820867"/>
    <w:rsid w:val="00822ECA"/>
    <w:rsid w:val="00833113"/>
    <w:rsid w:val="00850A00"/>
    <w:rsid w:val="00886193"/>
    <w:rsid w:val="008B3F9C"/>
    <w:rsid w:val="008C327C"/>
    <w:rsid w:val="008D307E"/>
    <w:rsid w:val="00920D69"/>
    <w:rsid w:val="009248DD"/>
    <w:rsid w:val="00954758"/>
    <w:rsid w:val="009563FB"/>
    <w:rsid w:val="00997A5F"/>
    <w:rsid w:val="009B550E"/>
    <w:rsid w:val="00A21A72"/>
    <w:rsid w:val="00A27CB6"/>
    <w:rsid w:val="00A42AC1"/>
    <w:rsid w:val="00A555E7"/>
    <w:rsid w:val="00A732B7"/>
    <w:rsid w:val="00A81735"/>
    <w:rsid w:val="00A917F9"/>
    <w:rsid w:val="00A93787"/>
    <w:rsid w:val="00AB1A1F"/>
    <w:rsid w:val="00AC6E16"/>
    <w:rsid w:val="00AF6278"/>
    <w:rsid w:val="00AF7778"/>
    <w:rsid w:val="00B07230"/>
    <w:rsid w:val="00B20C44"/>
    <w:rsid w:val="00B24D45"/>
    <w:rsid w:val="00B25766"/>
    <w:rsid w:val="00B70ABA"/>
    <w:rsid w:val="00B807F9"/>
    <w:rsid w:val="00BE0C78"/>
    <w:rsid w:val="00BE5109"/>
    <w:rsid w:val="00BE7623"/>
    <w:rsid w:val="00C03606"/>
    <w:rsid w:val="00C945BD"/>
    <w:rsid w:val="00CB561E"/>
    <w:rsid w:val="00D0317A"/>
    <w:rsid w:val="00DA1BBC"/>
    <w:rsid w:val="00DA62AA"/>
    <w:rsid w:val="00DB52A8"/>
    <w:rsid w:val="00DD1F5E"/>
    <w:rsid w:val="00DE673B"/>
    <w:rsid w:val="00E00810"/>
    <w:rsid w:val="00E022EC"/>
    <w:rsid w:val="00E246A7"/>
    <w:rsid w:val="00E27EC0"/>
    <w:rsid w:val="00E72908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54D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95A74152B287419C962D5DE6DAC609AB">
    <w:name w:val="95A74152B287419C962D5DE6DAC609AB"/>
    <w:rsid w:val="00FC37AF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11D40C738C574F57A78838B5C8FDF4E0">
    <w:name w:val="11D40C738C574F57A78838B5C8FDF4E0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538A12E46B49B29631ECEEBB9C108F">
    <w:name w:val="F9538A12E46B49B29631ECEEBB9C108F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D1E9739CB24B19A98180F2566A533D">
    <w:name w:val="76D1E9739CB24B19A98180F2566A533D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6739B42DA44EEB97F6D744370F44CC">
    <w:name w:val="116739B42DA44EEB97F6D744370F44CC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A335669FDD42AAAFBE8100DEB3D33A">
    <w:name w:val="C8A335669FDD42AAAFBE8100DEB3D33A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BB80988E234F6A8A62062CDC8B58D3">
    <w:name w:val="7EBB80988E234F6A8A62062CDC8B58D3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899CA82D2A4A6FB4D4983C5ACAF82D">
    <w:name w:val="CD899CA82D2A4A6FB4D4983C5ACAF82D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2A15EB05D448D4B46C025EEA810C1E">
    <w:name w:val="7C2A15EB05D448D4B46C025EEA810C1E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FC948360974FB194FDFCA2CAC1946F">
    <w:name w:val="6AFC948360974FB194FDFCA2CAC1946F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166A0D09A840039194109BDF639BC4">
    <w:name w:val="4F166A0D09A840039194109BDF639BC4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F875E872BA4F92AED00D5A71851FC0">
    <w:name w:val="A6F875E872BA4F92AED00D5A71851FC0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2D0AFE267349B88478C78513301611">
    <w:name w:val="062D0AFE267349B88478C78513301611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CE22200EEF41BA8203F0FB12212519">
    <w:name w:val="53CE22200EEF41BA8203F0FB12212519"/>
    <w:rsid w:val="005C3D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800776CD0B44ABAC09BE6459EA6CB5">
    <w:name w:val="A3800776CD0B44ABAC09BE6459EA6CB5"/>
    <w:rsid w:val="003675A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E8E24F2F8F43908B0784BEAA0B61F8">
    <w:name w:val="40E8E24F2F8F43908B0784BEAA0B61F8"/>
    <w:rsid w:val="003675A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378964D296434DB955D1A5967E278A">
    <w:name w:val="2B378964D296434DB955D1A5967E278A"/>
    <w:rsid w:val="003675A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ABE612B5654A759995DBAA037FB3BC">
    <w:name w:val="F3ABE612B5654A759995DBAA037FB3BC"/>
    <w:rsid w:val="003675A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66620110F14218BFA965A7F525E0B8">
    <w:name w:val="BE66620110F14218BFA965A7F525E0B8"/>
    <w:rsid w:val="003675A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273590492C4CE1BAC40DA6C69F900A">
    <w:name w:val="C6273590492C4CE1BAC40DA6C69F900A"/>
    <w:rsid w:val="003675A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7FFD7B1BEA049CDA2E5F9EC27880AA6">
    <w:name w:val="57FFD7B1BEA049CDA2E5F9EC27880AA6"/>
    <w:rsid w:val="0008554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64D4C539F543C19393DD27D5730356">
    <w:name w:val="9964D4C539F543C19393DD27D5730356"/>
    <w:rsid w:val="0008554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CC60014C69460A8BFF18232D3C4D8F">
    <w:name w:val="95CC60014C69460A8BFF18232D3C4D8F"/>
    <w:rsid w:val="0008554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64850241B945E4AC17BE296B2F36FC">
    <w:name w:val="4664850241B945E4AC17BE296B2F36FC"/>
    <w:rsid w:val="0008554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24B44562BE4F46A9E784506AF06F47">
    <w:name w:val="4624B44562BE4F46A9E784506AF06F47"/>
    <w:rsid w:val="0008554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0D4FB6B40F462597FA4338BA7F3556">
    <w:name w:val="770D4FB6B40F462597FA4338BA7F3556"/>
    <w:rsid w:val="0008554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I S Z I t e m T r a c k i n g L i n e >  
                 < I S Z T r a c k i n g S p e c i f i c a t i o n D e s c r i p t i o n > I S Z T r a c k i n g S p e c i f i c a t i o n D e s c r i p t i o n < / I S Z T r a c k i n g S p e c i f i c a t i o n D e s c r i p t i o n >  
                 < I S Z T r a c k i n g S p e c i f i c a t i o n L o t N o > I S Z T r a c k i n g S p e c i f i c a t i o n L o t N o < / I S Z T r a c k i n g S p e c i f i c a t i o n L o t N o >  
                 < I S Z T r a c k i n g S p e c i f i c a t i o n N o > I S Z T r a c k i n g S p e c i f i c a t i o n N o < / I S Z T r a c k i n g S p e c i f i c a t i o n N o >  
                 < I S Z T r a c k i n g S p e c i f i c a t i o n Q u a n t i t y B a s e > I S Z T r a c k i n g S p e c i f i c a t i o n Q u a n t i t y B a s e < / I S Z T r a c k i n g S p e c i f i c a t i o n Q u a n t i t y B a s e >  
                 < I S Z T r a c k i n g S p e c i f i c a t i o n S e r i a l N o > I S Z T r a c k i n g S p e c i f i c a t i o n S e r i a l N o < / I S Z T r a c k i n g S p e c i f i c a t i o n S e r i a l N o >  
             < / I S Z I t e m T r a c k i n g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53AE5A96-8D1D-45CF-9205-42AD0687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Phillips</dc:creator>
  <cp:keywords/>
  <dc:description/>
  <cp:lastModifiedBy>Allen Phillips</cp:lastModifiedBy>
  <cp:revision>2</cp:revision>
  <dcterms:created xsi:type="dcterms:W3CDTF">2025-07-28T14:22:00Z</dcterms:created>
  <dcterms:modified xsi:type="dcterms:W3CDTF">2025-07-28T14:22:00Z</dcterms:modified>
</cp:coreProperties>
</file>